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241AA3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15F003" w14:textId="595005B6" w:rsidR="00692703" w:rsidRPr="00CF1A49" w:rsidRDefault="00E82A9F" w:rsidP="00913946">
            <w:pPr>
              <w:pStyle w:val="Title"/>
            </w:pPr>
            <w:r>
              <w:t>Brandon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Lysholm</w:t>
            </w:r>
          </w:p>
          <w:p w14:paraId="63A549E7" w14:textId="2976DA55" w:rsidR="00692703" w:rsidRPr="00CF1A49" w:rsidRDefault="00E82A9F" w:rsidP="00913946">
            <w:pPr>
              <w:pStyle w:val="ContactInfo"/>
              <w:contextualSpacing w:val="0"/>
            </w:pPr>
            <w:r>
              <w:t>Saskatoon</w:t>
            </w:r>
            <w:r w:rsidR="009360BD">
              <w:t>, Sk</w:t>
            </w:r>
            <w:r w:rsidR="00692703" w:rsidRPr="00CF1A49">
              <w:t xml:space="preserve"> </w:t>
            </w:r>
          </w:p>
          <w:p w14:paraId="57110034" w14:textId="599AAE1D" w:rsidR="00692703" w:rsidRPr="00CF1A49" w:rsidRDefault="00E82A9F" w:rsidP="00913946">
            <w:pPr>
              <w:pStyle w:val="ContactInfoEmphasis"/>
              <w:contextualSpacing w:val="0"/>
            </w:pPr>
            <w:r>
              <w:t>BrandonLysholm@gmail.com</w:t>
            </w:r>
            <w:r w:rsidR="00692703" w:rsidRPr="00CF1A49">
              <w:t xml:space="preserve"> </w:t>
            </w:r>
            <w:bookmarkStart w:id="0" w:name="_Hlk69125496"/>
            <w:sdt>
              <w:sdtPr>
                <w:alias w:val="Divider dot:"/>
                <w:tag w:val="Divider dot:"/>
                <w:id w:val="2000459528"/>
                <w:placeholder>
                  <w:docPart w:val="FB710F4182004D338B2BEB138C76206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bookmarkEnd w:id="0"/>
            <w:r w:rsidR="00D80263">
              <w:t xml:space="preserve"> </w:t>
            </w:r>
            <w:r w:rsidR="00207177">
              <w:t>www.</w:t>
            </w:r>
            <w:r w:rsidR="00455CCE">
              <w:t>BrandonLysholm.ca</w:t>
            </w:r>
          </w:p>
        </w:tc>
      </w:tr>
      <w:tr w:rsidR="009571D8" w:rsidRPr="00CF1A49" w14:paraId="529624B7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C87B75A8A37042889D7858FFAEC4C69B"/>
              </w:placeholder>
              <w:temporary/>
              <w:showingPlcHdr/>
              <w15:appearance w15:val="hidden"/>
            </w:sdtPr>
            <w:sdtContent>
              <w:p w14:paraId="36B212B9" w14:textId="77777777" w:rsidR="0045582C" w:rsidRPr="00CF1A49" w:rsidRDefault="0045582C" w:rsidP="0045582C">
                <w:pPr>
                  <w:pStyle w:val="Heading1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45582C" w:rsidRPr="006E1507" w14:paraId="7E00CBFF" w14:textId="77777777" w:rsidTr="00DF58FC">
              <w:trPr>
                <w:trHeight w:val="1514"/>
              </w:trPr>
              <w:tc>
                <w:tcPr>
                  <w:tcW w:w="4675" w:type="dxa"/>
                </w:tcPr>
                <w:p w14:paraId="56863565" w14:textId="60744BE8" w:rsidR="00562F05" w:rsidRDefault="00562F05" w:rsidP="00562F05">
                  <w:pPr>
                    <w:pStyle w:val="ListBullet"/>
                    <w:contextualSpacing w:val="0"/>
                  </w:pPr>
                  <w:r>
                    <w:t>Experienced in setting up</w:t>
                  </w:r>
                  <w:r w:rsidR="00F7026E">
                    <w:t>, troubleshooting</w:t>
                  </w:r>
                  <w:r>
                    <w:t xml:space="preserve"> and </w:t>
                  </w:r>
                  <w:r w:rsidR="00F7026E">
                    <w:t>mixing audio for onsite and online services</w:t>
                  </w:r>
                </w:p>
                <w:p w14:paraId="50093EF3" w14:textId="1462955C" w:rsidR="00562F05" w:rsidRDefault="00F7026E" w:rsidP="0045582C">
                  <w:pPr>
                    <w:pStyle w:val="ListBullet"/>
                  </w:pPr>
                  <w:r>
                    <w:t>Experienced in setting up and programming lights, including moving head</w:t>
                  </w:r>
                  <w:r w:rsidR="006336E7">
                    <w:t xml:space="preserve"> light fixtures</w:t>
                  </w:r>
                </w:p>
                <w:p w14:paraId="42385BC4" w14:textId="0E2B8952" w:rsidR="00562F05" w:rsidRPr="006E1507" w:rsidRDefault="00562F05" w:rsidP="00562F05">
                  <w:pPr>
                    <w:pStyle w:val="ListBullet"/>
                  </w:pPr>
                  <w:r>
                    <w:t>Experienced in setting up and using video streaming equipment</w:t>
                  </w:r>
                  <w:r w:rsidR="00F7026E">
                    <w:t>, including video switchers and an assortment of cameras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7B13FF80" w14:textId="014E2ABA" w:rsidR="00690178" w:rsidRDefault="00690178" w:rsidP="0045582C">
                  <w:pPr>
                    <w:pStyle w:val="ListBullet"/>
                    <w:contextualSpacing w:val="0"/>
                  </w:pPr>
                  <w:r>
                    <w:t>Experienced in leading a team of volunteers</w:t>
                  </w:r>
                  <w:r w:rsidR="00AB2F0B">
                    <w:t>, including recruitment and training</w:t>
                  </w:r>
                </w:p>
                <w:p w14:paraId="07254234" w14:textId="76281755" w:rsidR="0045582C" w:rsidRDefault="0045582C" w:rsidP="0045582C">
                  <w:pPr>
                    <w:pStyle w:val="ListBullet"/>
                    <w:contextualSpacing w:val="0"/>
                  </w:pPr>
                  <w:r>
                    <w:t>High tech literacy</w:t>
                  </w:r>
                  <w:r w:rsidR="002F1E97">
                    <w:t>, with the ability to quickly pick up new tech</w:t>
                  </w:r>
                </w:p>
                <w:p w14:paraId="560AF90A" w14:textId="50075C9E" w:rsidR="0045582C" w:rsidRPr="00734494" w:rsidRDefault="00F7026E" w:rsidP="0045582C">
                  <w:pPr>
                    <w:pStyle w:val="ListBullet"/>
                    <w:contextualSpacing w:val="0"/>
                  </w:pPr>
                  <w:r>
                    <w:t>Knowledge of various programming languages</w:t>
                  </w:r>
                </w:p>
              </w:tc>
            </w:tr>
          </w:tbl>
          <w:p w14:paraId="6C2B422A" w14:textId="1B0161F2" w:rsidR="001755A8" w:rsidRPr="00CF1A49" w:rsidRDefault="001755A8" w:rsidP="00913946">
            <w:pPr>
              <w:contextualSpacing w:val="0"/>
            </w:pPr>
          </w:p>
        </w:tc>
      </w:tr>
    </w:tbl>
    <w:p w14:paraId="650B6A34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DF94DA264BE4F0E987DC7866EEB543F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0627ADF" w14:textId="77777777" w:rsidTr="00684F2B">
        <w:tc>
          <w:tcPr>
            <w:tcW w:w="9290" w:type="dxa"/>
          </w:tcPr>
          <w:p w14:paraId="22896D8A" w14:textId="77777777" w:rsidR="00690178" w:rsidRPr="00CF1A49" w:rsidRDefault="00690178" w:rsidP="00690178">
            <w:pPr>
              <w:pStyle w:val="Heading3"/>
              <w:contextualSpacing w:val="0"/>
            </w:pPr>
            <w:r>
              <w:t>June 2022</w:t>
            </w:r>
            <w:r w:rsidRPr="00CF1A49">
              <w:t xml:space="preserve"> – </w:t>
            </w:r>
            <w:r>
              <w:t>Present</w:t>
            </w:r>
          </w:p>
          <w:p w14:paraId="0D3BFF08" w14:textId="3C6B11FB" w:rsidR="00690178" w:rsidRPr="00CF1A49" w:rsidRDefault="00690178" w:rsidP="00690178">
            <w:pPr>
              <w:pStyle w:val="Heading2"/>
              <w:contextualSpacing w:val="0"/>
            </w:pPr>
            <w:r>
              <w:t>Technical Production Manager</w:t>
            </w:r>
            <w:r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Circle Drive Alliance CHurch</w:t>
            </w:r>
            <w:r w:rsidR="006E3E7F" w:rsidRPr="006E3E7F">
              <w:rPr>
                <w:rStyle w:val="SubtleReference"/>
                <w:sz w:val="24"/>
                <w:szCs w:val="24"/>
              </w:rPr>
              <w:t>, Saskatoon</w:t>
            </w:r>
          </w:p>
          <w:p w14:paraId="51B39CB6" w14:textId="3E5D6DA0" w:rsidR="00690178" w:rsidRDefault="00690178" w:rsidP="00690178">
            <w:pPr>
              <w:pStyle w:val="ListBullet"/>
              <w:spacing w:after="240"/>
            </w:pPr>
            <w:r>
              <w:t>Oversee scheduling and training for technical needs both in-person and online livestream</w:t>
            </w:r>
            <w:r w:rsidR="00C6582F">
              <w:t>.</w:t>
            </w:r>
          </w:p>
          <w:p w14:paraId="6429D4E3" w14:textId="21435C08" w:rsidR="00C04C78" w:rsidRDefault="00C04C78" w:rsidP="00690178">
            <w:pPr>
              <w:pStyle w:val="ListBullet"/>
              <w:spacing w:after="240"/>
            </w:pPr>
            <w:r>
              <w:t>Lead a volunteer team of about 20 people, with 8 positions for a Sunday morning</w:t>
            </w:r>
            <w:r w:rsidR="00C6582F">
              <w:t>.</w:t>
            </w:r>
          </w:p>
          <w:p w14:paraId="4EB2202E" w14:textId="4D2315E1" w:rsidR="00690178" w:rsidRDefault="00690178" w:rsidP="001D0BF1">
            <w:pPr>
              <w:pStyle w:val="ListBullet"/>
              <w:spacing w:after="240"/>
            </w:pPr>
            <w:r>
              <w:t xml:space="preserve">Maintain, repair and upgrade A/V equipment as needed, including transitioning one lighting setup from using </w:t>
            </w:r>
            <w:r w:rsidR="00C6582F">
              <w:t>a physical</w:t>
            </w:r>
            <w:r>
              <w:t xml:space="preserve"> </w:t>
            </w:r>
            <w:r w:rsidR="00C04C78">
              <w:t>lighting</w:t>
            </w:r>
            <w:r>
              <w:t xml:space="preserve"> board to digital lighting setup using MyDMX 3.0</w:t>
            </w:r>
            <w:r w:rsidR="00C6582F">
              <w:t>.</w:t>
            </w:r>
          </w:p>
          <w:p w14:paraId="01F6320C" w14:textId="70D24BC8" w:rsidR="001D0BF1" w:rsidRPr="00CF1A49" w:rsidRDefault="00E82A9F" w:rsidP="001D0BF1">
            <w:pPr>
              <w:pStyle w:val="Heading3"/>
              <w:contextualSpacing w:val="0"/>
            </w:pPr>
            <w:r>
              <w:t>August 2020</w:t>
            </w:r>
            <w:r w:rsidR="001D0BF1" w:rsidRPr="00CF1A49">
              <w:t xml:space="preserve"> – </w:t>
            </w:r>
            <w:r w:rsidR="00D80263">
              <w:t>June 2021</w:t>
            </w:r>
          </w:p>
          <w:p w14:paraId="5CEAB213" w14:textId="308D93CD" w:rsidR="001D0BF1" w:rsidRPr="006E3E7F" w:rsidRDefault="00E82A9F" w:rsidP="001D0BF1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Ministry Intern</w:t>
            </w:r>
            <w:r w:rsidR="001D0BF1"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Westgate alliance Church, Saskatoon</w:t>
            </w:r>
          </w:p>
          <w:p w14:paraId="5743E6FB" w14:textId="62725A61" w:rsidR="004B4E3C" w:rsidRDefault="00562F05" w:rsidP="004B4E3C">
            <w:pPr>
              <w:pStyle w:val="ListBullet"/>
            </w:pPr>
            <w:r>
              <w:t>Helped maintain and add upgrades to the tech booth</w:t>
            </w:r>
            <w:r w:rsidR="00EA57F5">
              <w:t>, including helping transition to livestream services</w:t>
            </w:r>
            <w:r>
              <w:t>.</w:t>
            </w:r>
          </w:p>
          <w:p w14:paraId="65569643" w14:textId="29146138" w:rsidR="00EA57F5" w:rsidRDefault="00EA57F5" w:rsidP="004B4E3C">
            <w:pPr>
              <w:pStyle w:val="ListBullet"/>
            </w:pPr>
            <w:r>
              <w:t>Helped in a variety of ministries, including Sunday services, youth min, and kids min.</w:t>
            </w:r>
          </w:p>
          <w:p w14:paraId="32BE7A31" w14:textId="332A7F94" w:rsidR="00A24928" w:rsidRPr="00CF1A49" w:rsidRDefault="00A24928" w:rsidP="004B4E3C">
            <w:pPr>
              <w:pStyle w:val="ListBullet"/>
            </w:pPr>
            <w:r>
              <w:t>Filmed and edited a variety of videos</w:t>
            </w:r>
            <w:r w:rsidR="00EA57F5">
              <w:t>, to provide ministries during COVID restrictions</w:t>
            </w:r>
            <w:r>
              <w:t>.</w:t>
            </w:r>
          </w:p>
        </w:tc>
      </w:tr>
      <w:tr w:rsidR="00684F2B" w:rsidRPr="00CF1A49" w14:paraId="02B6556C" w14:textId="77777777" w:rsidTr="00684F2B">
        <w:tc>
          <w:tcPr>
            <w:tcW w:w="9290" w:type="dxa"/>
            <w:tcMar>
              <w:top w:w="216" w:type="dxa"/>
            </w:tcMar>
          </w:tcPr>
          <w:p w14:paraId="4F3ACDDF" w14:textId="730E48AA" w:rsidR="00684F2B" w:rsidRPr="00CF1A49" w:rsidRDefault="00684F2B" w:rsidP="00684F2B">
            <w:pPr>
              <w:pStyle w:val="Heading3"/>
              <w:contextualSpacing w:val="0"/>
            </w:pPr>
            <w:r>
              <w:t>September 2019</w:t>
            </w:r>
            <w:r w:rsidRPr="00CF1A49">
              <w:t xml:space="preserve"> – </w:t>
            </w:r>
            <w:r>
              <w:t>April 2020</w:t>
            </w:r>
          </w:p>
          <w:p w14:paraId="1DF8BE74" w14:textId="57AAE463" w:rsidR="00684F2B" w:rsidRPr="006E3E7F" w:rsidRDefault="00684F2B" w:rsidP="00684F2B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Chapel tech coordinator</w:t>
            </w:r>
            <w:r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Ambrose University</w:t>
            </w:r>
            <w:r w:rsidR="009B6328" w:rsidRPr="006E3E7F">
              <w:rPr>
                <w:rStyle w:val="SubtleReference"/>
                <w:sz w:val="24"/>
                <w:szCs w:val="24"/>
              </w:rPr>
              <w:t>, Calgary</w:t>
            </w:r>
          </w:p>
          <w:p w14:paraId="01E2F248" w14:textId="73ECDA9B" w:rsidR="004B4E3C" w:rsidRDefault="00562F05" w:rsidP="005C1DCC">
            <w:pPr>
              <w:pStyle w:val="ListBullet"/>
            </w:pPr>
            <w:r>
              <w:t>Looked after all tech needs for every chapel service.</w:t>
            </w:r>
          </w:p>
          <w:p w14:paraId="0D3D4615" w14:textId="1D3EA641" w:rsidR="00142643" w:rsidRDefault="00562F05" w:rsidP="00142643">
            <w:pPr>
              <w:pStyle w:val="ListBullet"/>
            </w:pPr>
            <w:r>
              <w:t>Recruited, trained, and scheduled a team of volunteers.</w:t>
            </w:r>
          </w:p>
        </w:tc>
      </w:tr>
      <w:tr w:rsidR="00684F2B" w:rsidRPr="00CF1A49" w14:paraId="72B34085" w14:textId="77777777" w:rsidTr="00684F2B">
        <w:tc>
          <w:tcPr>
            <w:tcW w:w="9290" w:type="dxa"/>
            <w:tcMar>
              <w:top w:w="216" w:type="dxa"/>
            </w:tcMar>
          </w:tcPr>
          <w:p w14:paraId="0AE64816" w14:textId="56FBC067" w:rsidR="00684F2B" w:rsidRPr="00CF1A49" w:rsidRDefault="00485885" w:rsidP="00684F2B">
            <w:pPr>
              <w:pStyle w:val="Heading3"/>
              <w:contextualSpacing w:val="0"/>
            </w:pPr>
            <w:r>
              <w:t>May 2019</w:t>
            </w:r>
            <w:r w:rsidR="00684F2B" w:rsidRPr="00CF1A49">
              <w:t xml:space="preserve"> – </w:t>
            </w:r>
            <w:r>
              <w:t>August 2019</w:t>
            </w:r>
          </w:p>
          <w:p w14:paraId="3F6822AC" w14:textId="745FED07" w:rsidR="00684F2B" w:rsidRPr="006E3E7F" w:rsidRDefault="00485885" w:rsidP="00684F2B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Ministry</w:t>
            </w:r>
            <w:r w:rsidR="00103161">
              <w:t xml:space="preserve"> summer</w:t>
            </w:r>
            <w:r>
              <w:t xml:space="preserve"> Intern</w:t>
            </w:r>
            <w:r w:rsidR="00684F2B"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Westgate Alliance Church, Saskatoon</w:t>
            </w:r>
          </w:p>
          <w:p w14:paraId="5458EE1A" w14:textId="7FB7CBD3" w:rsidR="00684F2B" w:rsidRDefault="00485885" w:rsidP="00142643">
            <w:pPr>
              <w:pStyle w:val="ListBullet"/>
            </w:pPr>
            <w:r>
              <w:t xml:space="preserve">Work with a small team to plan and run an </w:t>
            </w:r>
            <w:r w:rsidR="00192F5C">
              <w:t>eight-week</w:t>
            </w:r>
            <w:r>
              <w:t xml:space="preserve"> Children’s Summer Camp</w:t>
            </w:r>
            <w:r w:rsidR="000F5AB6">
              <w:t>, which involved curriculum planning.</w:t>
            </w:r>
          </w:p>
        </w:tc>
      </w:tr>
      <w:tr w:rsidR="00684F2B" w:rsidRPr="00CF1A49" w14:paraId="7E9953C9" w14:textId="77777777" w:rsidTr="00684F2B">
        <w:tc>
          <w:tcPr>
            <w:tcW w:w="9290" w:type="dxa"/>
            <w:tcMar>
              <w:top w:w="216" w:type="dxa"/>
            </w:tcMar>
          </w:tcPr>
          <w:p w14:paraId="2A634E2A" w14:textId="2E6EAACB" w:rsidR="00485885" w:rsidRPr="00CF1A49" w:rsidRDefault="00456009" w:rsidP="00485885">
            <w:pPr>
              <w:pStyle w:val="Heading3"/>
              <w:contextualSpacing w:val="0"/>
            </w:pPr>
            <w:r>
              <w:t>June 2018</w:t>
            </w:r>
            <w:r w:rsidR="00485885" w:rsidRPr="00CF1A49">
              <w:t xml:space="preserve"> – </w:t>
            </w:r>
            <w:r>
              <w:t>August 2018</w:t>
            </w:r>
          </w:p>
          <w:p w14:paraId="3EBA6EA9" w14:textId="5A05A560" w:rsidR="00485885" w:rsidRPr="00CF1A49" w:rsidRDefault="00456009" w:rsidP="00485885">
            <w:pPr>
              <w:pStyle w:val="Heading2"/>
              <w:contextualSpacing w:val="0"/>
            </w:pPr>
            <w:r>
              <w:t>Spray Assistant</w:t>
            </w:r>
            <w:r w:rsidR="00485885"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Melbern Vegetation</w:t>
            </w:r>
            <w:r w:rsidR="00D718B3" w:rsidRPr="006E3E7F">
              <w:rPr>
                <w:rStyle w:val="SubtleReference"/>
                <w:sz w:val="24"/>
                <w:szCs w:val="24"/>
              </w:rPr>
              <w:t>, Dawson creek</w:t>
            </w:r>
            <w:r w:rsidR="00006ED3" w:rsidRPr="006E3E7F">
              <w:rPr>
                <w:rStyle w:val="SubtleReference"/>
                <w:sz w:val="24"/>
                <w:szCs w:val="24"/>
              </w:rPr>
              <w:t>,</w:t>
            </w:r>
            <w:r w:rsidR="00D718B3" w:rsidRPr="006E3E7F">
              <w:rPr>
                <w:rStyle w:val="SubtleReference"/>
                <w:sz w:val="24"/>
                <w:szCs w:val="24"/>
              </w:rPr>
              <w:t xml:space="preserve"> bc</w:t>
            </w:r>
          </w:p>
          <w:p w14:paraId="3B9DDE16" w14:textId="7C9FD170" w:rsidR="00456009" w:rsidRDefault="00456009" w:rsidP="00142643">
            <w:pPr>
              <w:pStyle w:val="ListBullet"/>
            </w:pPr>
            <w:r>
              <w:lastRenderedPageBreak/>
              <w:t>Write paperwork required by the government daily</w:t>
            </w:r>
            <w:r w:rsidR="008E36ED">
              <w:t>.</w:t>
            </w:r>
          </w:p>
          <w:p w14:paraId="441D1E16" w14:textId="1A32B00C" w:rsidR="00F95B6C" w:rsidRDefault="00456009" w:rsidP="00F95B6C">
            <w:pPr>
              <w:pStyle w:val="ListBullet"/>
            </w:pPr>
            <w:r>
              <w:t>Organize and pack equipment needed for the day</w:t>
            </w:r>
            <w:r w:rsidR="008E36ED">
              <w:t>.</w:t>
            </w:r>
          </w:p>
          <w:p w14:paraId="7CD45F99" w14:textId="77777777" w:rsidR="002F6B54" w:rsidRDefault="002F6B54" w:rsidP="002F6B5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1D0F6D56" w14:textId="23B19012" w:rsidR="00F95B6C" w:rsidRPr="00CF1A49" w:rsidRDefault="00F95B6C" w:rsidP="00F95B6C">
            <w:pPr>
              <w:pStyle w:val="Heading3"/>
              <w:contextualSpacing w:val="0"/>
            </w:pPr>
            <w:r>
              <w:t>September 2012</w:t>
            </w:r>
            <w:r w:rsidRPr="00CF1A49">
              <w:t xml:space="preserve"> – </w:t>
            </w:r>
            <w:r>
              <w:t>August 2017</w:t>
            </w:r>
          </w:p>
          <w:p w14:paraId="2A22E817" w14:textId="4D9F307A" w:rsidR="00F95B6C" w:rsidRPr="00DD3879" w:rsidRDefault="00F95B6C" w:rsidP="00F95B6C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Fast food</w:t>
            </w:r>
            <w:r w:rsidRPr="00CF1A49">
              <w:t xml:space="preserve">, </w:t>
            </w:r>
            <w:r w:rsidRPr="00DD3879">
              <w:rPr>
                <w:rStyle w:val="SubtleReference"/>
                <w:sz w:val="24"/>
                <w:szCs w:val="24"/>
              </w:rPr>
              <w:t>dawson creek, bc</w:t>
            </w:r>
          </w:p>
          <w:p w14:paraId="328D7349" w14:textId="0A10308B" w:rsidR="00F95B6C" w:rsidRDefault="00F95B6C" w:rsidP="00F95B6C">
            <w:pPr>
              <w:pStyle w:val="ListBullet"/>
              <w:rPr>
                <w:b/>
                <w:caps/>
              </w:rPr>
            </w:pPr>
            <w:r>
              <w:t>Wendy’s Restaurant, May 2017-August 2017</w:t>
            </w:r>
          </w:p>
          <w:p w14:paraId="3F3CA42D" w14:textId="5683B640" w:rsidR="00F95B6C" w:rsidRDefault="002F6B54" w:rsidP="002F6B54">
            <w:pPr>
              <w:pStyle w:val="ListBullet"/>
            </w:pPr>
            <w:r>
              <w:t>McDonald’s, September 2012-June 2016</w:t>
            </w:r>
          </w:p>
          <w:p w14:paraId="15F3AAF7" w14:textId="259887AA" w:rsidR="002F6B54" w:rsidRDefault="002F6B54" w:rsidP="002F6B54">
            <w:pPr>
              <w:pStyle w:val="ListBullet"/>
            </w:pPr>
            <w:r>
              <w:t>Worked in kitchen and front service at both companies</w:t>
            </w:r>
            <w:r w:rsidR="008E36ED">
              <w:t>.</w:t>
            </w:r>
          </w:p>
          <w:p w14:paraId="2571BBB0" w14:textId="67994D49" w:rsidR="002F6B54" w:rsidRPr="00F95B6C" w:rsidRDefault="002F6B54" w:rsidP="002F6B54">
            <w:pPr>
              <w:pStyle w:val="ListBullet"/>
            </w:pPr>
            <w:r>
              <w:t>Learned communication with coworkers as well as customer service</w:t>
            </w:r>
            <w:r w:rsidR="008E36ED">
              <w:t>.</w:t>
            </w:r>
          </w:p>
          <w:p w14:paraId="61BF2FCA" w14:textId="21044135" w:rsidR="00F95B6C" w:rsidRDefault="00F95B6C" w:rsidP="00F95B6C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sdt>
      <w:sdtPr>
        <w:alias w:val="Education:"/>
        <w:tag w:val="Education:"/>
        <w:id w:val="-1908763273"/>
        <w:placeholder>
          <w:docPart w:val="67444577E20B4C5BBFBE63359969056D"/>
        </w:placeholder>
        <w:temporary/>
        <w:showingPlcHdr/>
        <w15:appearance w15:val="hidden"/>
      </w:sdtPr>
      <w:sdtContent>
        <w:p w14:paraId="27F7AFC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E6A8491" w14:textId="77777777" w:rsidTr="005B5E09">
        <w:tc>
          <w:tcPr>
            <w:tcW w:w="9290" w:type="dxa"/>
          </w:tcPr>
          <w:p w14:paraId="24B96608" w14:textId="686DA9A1" w:rsidR="00292F9A" w:rsidRPr="00CF1A49" w:rsidRDefault="001A58DF" w:rsidP="00292F9A">
            <w:pPr>
              <w:pStyle w:val="Heading3"/>
              <w:contextualSpacing w:val="0"/>
            </w:pPr>
            <w:r>
              <w:t>May 2024</w:t>
            </w:r>
          </w:p>
          <w:p w14:paraId="778C0E3B" w14:textId="62D06072" w:rsidR="00292F9A" w:rsidRPr="00CF1A49" w:rsidRDefault="001A58DF" w:rsidP="00292F9A">
            <w:pPr>
              <w:pStyle w:val="Heading2"/>
              <w:contextualSpacing w:val="0"/>
            </w:pPr>
            <w:r>
              <w:t>Computer Systems Technology</w:t>
            </w:r>
            <w:r w:rsidR="00292F9A" w:rsidRPr="00CF1A49">
              <w:t xml:space="preserve">, </w:t>
            </w:r>
            <w:r>
              <w:rPr>
                <w:rStyle w:val="SubtleReference"/>
              </w:rPr>
              <w:t>Sasketchewan Polytechnic</w:t>
            </w:r>
          </w:p>
          <w:p w14:paraId="2DE81191" w14:textId="60F5B1EB" w:rsidR="00485AE9" w:rsidRDefault="00485AE9" w:rsidP="001D0BF1">
            <w:pPr>
              <w:pStyle w:val="ListBullet"/>
            </w:pPr>
            <w:r>
              <w:t>Two year certificate program designed to prepare for various IT disciplines</w:t>
            </w:r>
          </w:p>
          <w:p w14:paraId="59B8E1C0" w14:textId="731CAB64" w:rsidR="00292F9A" w:rsidRDefault="00C04C78" w:rsidP="001D0BF1">
            <w:pPr>
              <w:pStyle w:val="ListBullet"/>
            </w:pPr>
            <w:r>
              <w:t>Learned various programming disciplines, including web development, mobile app development, and development product lifecycle</w:t>
            </w:r>
          </w:p>
          <w:p w14:paraId="0E12C3BC" w14:textId="337DF53C" w:rsidR="00C04C78" w:rsidRDefault="00C04C78" w:rsidP="001D0BF1">
            <w:pPr>
              <w:pStyle w:val="ListBullet"/>
            </w:pPr>
            <w:r>
              <w:t>Learned systems administration, network administration, and refined troubleshooting methodologies</w:t>
            </w:r>
          </w:p>
          <w:p w14:paraId="641F5131" w14:textId="43C0E25D" w:rsidR="001D0BF1" w:rsidRPr="00CF1A49" w:rsidRDefault="00187641" w:rsidP="00260B07">
            <w:pPr>
              <w:pStyle w:val="Heading3"/>
              <w:spacing w:before="240"/>
              <w:contextualSpacing w:val="0"/>
            </w:pPr>
            <w:r>
              <w:t>April</w:t>
            </w:r>
            <w:r w:rsidR="001D0BF1" w:rsidRPr="00CF1A49">
              <w:t xml:space="preserve"> </w:t>
            </w:r>
            <w:r>
              <w:t>2021</w:t>
            </w:r>
          </w:p>
          <w:p w14:paraId="207AA4DC" w14:textId="6B4CACC2" w:rsidR="001D0BF1" w:rsidRPr="00CF1A49" w:rsidRDefault="00D71C4C" w:rsidP="001D0BF1">
            <w:pPr>
              <w:pStyle w:val="Heading2"/>
              <w:contextualSpacing w:val="0"/>
            </w:pPr>
            <w:r>
              <w:t>Bachelor of Theology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Ambrose University</w:t>
            </w:r>
          </w:p>
          <w:p w14:paraId="5B973910" w14:textId="63F6C4D1" w:rsidR="0047207A" w:rsidRDefault="0047207A" w:rsidP="00142643">
            <w:pPr>
              <w:pStyle w:val="ListBullet"/>
            </w:pPr>
            <w:r>
              <w:t>Dual Minors of Psychology and Sociology</w:t>
            </w:r>
          </w:p>
          <w:p w14:paraId="1C136085" w14:textId="35915F9E" w:rsidR="00684F2B" w:rsidRPr="00CF1A49" w:rsidRDefault="00230A6B" w:rsidP="00292F9A">
            <w:pPr>
              <w:pStyle w:val="ListBullet"/>
            </w:pPr>
            <w:r>
              <w:t>Graduated with High Honours</w:t>
            </w:r>
          </w:p>
        </w:tc>
      </w:tr>
    </w:tbl>
    <w:p w14:paraId="344719CF" w14:textId="77777777" w:rsidR="00CD3331" w:rsidRDefault="00CD3331" w:rsidP="006E1507"/>
    <w:p w14:paraId="607B644F" w14:textId="07A76807" w:rsidR="005C1DCC" w:rsidRDefault="005A094A" w:rsidP="005C1DCC">
      <w:pPr>
        <w:pStyle w:val="Heading1"/>
      </w:pPr>
      <w:r>
        <w:t>References</w:t>
      </w:r>
      <w:r w:rsidR="005C1DCC">
        <w:t xml:space="preserve"> available upon request</w:t>
      </w:r>
    </w:p>
    <w:p w14:paraId="54E4F818" w14:textId="490C3D99" w:rsidR="00AE7777" w:rsidRPr="005C1DCC" w:rsidRDefault="00AE7777" w:rsidP="005C1DCC">
      <w:pPr>
        <w:pStyle w:val="Heading2"/>
        <w:rPr>
          <w:rStyle w:val="SubtleReference"/>
          <w:b/>
          <w:smallCaps w:val="0"/>
          <w:color w:val="1D824C" w:themeColor="accent1"/>
        </w:rPr>
      </w:pPr>
    </w:p>
    <w:sectPr w:rsidR="00AE7777" w:rsidRPr="005C1DCC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31168" w14:textId="77777777" w:rsidR="00770C5B" w:rsidRDefault="00770C5B" w:rsidP="0068194B">
      <w:r>
        <w:separator/>
      </w:r>
    </w:p>
    <w:p w14:paraId="4FBF9B6C" w14:textId="77777777" w:rsidR="00770C5B" w:rsidRDefault="00770C5B"/>
    <w:p w14:paraId="04BA5382" w14:textId="77777777" w:rsidR="00770C5B" w:rsidRDefault="00770C5B"/>
  </w:endnote>
  <w:endnote w:type="continuationSeparator" w:id="0">
    <w:p w14:paraId="6D8F7F75" w14:textId="77777777" w:rsidR="00770C5B" w:rsidRDefault="00770C5B" w:rsidP="0068194B">
      <w:r>
        <w:continuationSeparator/>
      </w:r>
    </w:p>
    <w:p w14:paraId="3519AF9A" w14:textId="77777777" w:rsidR="00770C5B" w:rsidRDefault="00770C5B"/>
    <w:p w14:paraId="357289C7" w14:textId="77777777" w:rsidR="00770C5B" w:rsidRDefault="00770C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3FC5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75611" w14:textId="77777777" w:rsidR="00770C5B" w:rsidRDefault="00770C5B" w:rsidP="0068194B">
      <w:r>
        <w:separator/>
      </w:r>
    </w:p>
    <w:p w14:paraId="369D86F2" w14:textId="77777777" w:rsidR="00770C5B" w:rsidRDefault="00770C5B"/>
    <w:p w14:paraId="544EB14D" w14:textId="77777777" w:rsidR="00770C5B" w:rsidRDefault="00770C5B"/>
  </w:footnote>
  <w:footnote w:type="continuationSeparator" w:id="0">
    <w:p w14:paraId="6F070101" w14:textId="77777777" w:rsidR="00770C5B" w:rsidRDefault="00770C5B" w:rsidP="0068194B">
      <w:r>
        <w:continuationSeparator/>
      </w:r>
    </w:p>
    <w:p w14:paraId="7ABE66CA" w14:textId="77777777" w:rsidR="00770C5B" w:rsidRDefault="00770C5B"/>
    <w:p w14:paraId="757A5515" w14:textId="77777777" w:rsidR="00770C5B" w:rsidRDefault="00770C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8B76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318F37" wp14:editId="2250213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17EA9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71373710">
    <w:abstractNumId w:val="9"/>
  </w:num>
  <w:num w:numId="2" w16cid:durableId="1675259634">
    <w:abstractNumId w:val="8"/>
  </w:num>
  <w:num w:numId="3" w16cid:durableId="22679939">
    <w:abstractNumId w:val="7"/>
  </w:num>
  <w:num w:numId="4" w16cid:durableId="381288679">
    <w:abstractNumId w:val="6"/>
  </w:num>
  <w:num w:numId="5" w16cid:durableId="380596884">
    <w:abstractNumId w:val="10"/>
  </w:num>
  <w:num w:numId="6" w16cid:durableId="2069759442">
    <w:abstractNumId w:val="3"/>
  </w:num>
  <w:num w:numId="7" w16cid:durableId="397945925">
    <w:abstractNumId w:val="11"/>
  </w:num>
  <w:num w:numId="8" w16cid:durableId="1230265862">
    <w:abstractNumId w:val="2"/>
  </w:num>
  <w:num w:numId="9" w16cid:durableId="2114395419">
    <w:abstractNumId w:val="12"/>
  </w:num>
  <w:num w:numId="10" w16cid:durableId="1552032646">
    <w:abstractNumId w:val="5"/>
  </w:num>
  <w:num w:numId="11" w16cid:durableId="28721517">
    <w:abstractNumId w:val="4"/>
  </w:num>
  <w:num w:numId="12" w16cid:durableId="1773864128">
    <w:abstractNumId w:val="1"/>
  </w:num>
  <w:num w:numId="13" w16cid:durableId="56082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37"/>
    <w:rsid w:val="000001EF"/>
    <w:rsid w:val="00006ED3"/>
    <w:rsid w:val="00007322"/>
    <w:rsid w:val="00007728"/>
    <w:rsid w:val="00010D70"/>
    <w:rsid w:val="00024584"/>
    <w:rsid w:val="00024730"/>
    <w:rsid w:val="00034115"/>
    <w:rsid w:val="00050FED"/>
    <w:rsid w:val="00055E95"/>
    <w:rsid w:val="00065286"/>
    <w:rsid w:val="00065E1D"/>
    <w:rsid w:val="0006616E"/>
    <w:rsid w:val="0007021F"/>
    <w:rsid w:val="000B2BA5"/>
    <w:rsid w:val="000F2F8C"/>
    <w:rsid w:val="000F5AB6"/>
    <w:rsid w:val="0010006E"/>
    <w:rsid w:val="00103161"/>
    <w:rsid w:val="001045A8"/>
    <w:rsid w:val="00114A91"/>
    <w:rsid w:val="00125FA3"/>
    <w:rsid w:val="00134CE4"/>
    <w:rsid w:val="00135880"/>
    <w:rsid w:val="00142643"/>
    <w:rsid w:val="001427E1"/>
    <w:rsid w:val="00161137"/>
    <w:rsid w:val="00163668"/>
    <w:rsid w:val="0016598D"/>
    <w:rsid w:val="00171566"/>
    <w:rsid w:val="00174676"/>
    <w:rsid w:val="001755A8"/>
    <w:rsid w:val="00184014"/>
    <w:rsid w:val="00187641"/>
    <w:rsid w:val="00192008"/>
    <w:rsid w:val="00192F5C"/>
    <w:rsid w:val="001A58DF"/>
    <w:rsid w:val="001C0E68"/>
    <w:rsid w:val="001C4B6F"/>
    <w:rsid w:val="001D0BF1"/>
    <w:rsid w:val="001D0CB6"/>
    <w:rsid w:val="001E207C"/>
    <w:rsid w:val="001E3120"/>
    <w:rsid w:val="001E7E0C"/>
    <w:rsid w:val="001F0BB0"/>
    <w:rsid w:val="001F4E6D"/>
    <w:rsid w:val="001F6140"/>
    <w:rsid w:val="00203573"/>
    <w:rsid w:val="0020597D"/>
    <w:rsid w:val="00207177"/>
    <w:rsid w:val="00213B4C"/>
    <w:rsid w:val="002253B0"/>
    <w:rsid w:val="00230A6B"/>
    <w:rsid w:val="002323B1"/>
    <w:rsid w:val="00236D54"/>
    <w:rsid w:val="00241D8C"/>
    <w:rsid w:val="00241FDB"/>
    <w:rsid w:val="0024720C"/>
    <w:rsid w:val="00253979"/>
    <w:rsid w:val="00260B07"/>
    <w:rsid w:val="002617AE"/>
    <w:rsid w:val="002638D0"/>
    <w:rsid w:val="0026478D"/>
    <w:rsid w:val="002647D3"/>
    <w:rsid w:val="00275EAE"/>
    <w:rsid w:val="00292B61"/>
    <w:rsid w:val="00292F9A"/>
    <w:rsid w:val="00294998"/>
    <w:rsid w:val="002979D1"/>
    <w:rsid w:val="00297F18"/>
    <w:rsid w:val="002A1945"/>
    <w:rsid w:val="002B2958"/>
    <w:rsid w:val="002B3FC8"/>
    <w:rsid w:val="002D23C5"/>
    <w:rsid w:val="002D6137"/>
    <w:rsid w:val="002E7E61"/>
    <w:rsid w:val="002F05E5"/>
    <w:rsid w:val="002F1E97"/>
    <w:rsid w:val="002F254D"/>
    <w:rsid w:val="002F30E4"/>
    <w:rsid w:val="002F6B54"/>
    <w:rsid w:val="0030467D"/>
    <w:rsid w:val="00307140"/>
    <w:rsid w:val="00307D6A"/>
    <w:rsid w:val="00316DFF"/>
    <w:rsid w:val="003179B1"/>
    <w:rsid w:val="00325B57"/>
    <w:rsid w:val="00332ACE"/>
    <w:rsid w:val="00336056"/>
    <w:rsid w:val="003544E1"/>
    <w:rsid w:val="003619EA"/>
    <w:rsid w:val="00366398"/>
    <w:rsid w:val="003A0632"/>
    <w:rsid w:val="003A259E"/>
    <w:rsid w:val="003A30E5"/>
    <w:rsid w:val="003A6ADF"/>
    <w:rsid w:val="003B23E8"/>
    <w:rsid w:val="003B5928"/>
    <w:rsid w:val="003D1A36"/>
    <w:rsid w:val="003D380F"/>
    <w:rsid w:val="003E160D"/>
    <w:rsid w:val="003F1D5F"/>
    <w:rsid w:val="003F6714"/>
    <w:rsid w:val="00405128"/>
    <w:rsid w:val="00406CFF"/>
    <w:rsid w:val="00407F4C"/>
    <w:rsid w:val="00416B25"/>
    <w:rsid w:val="00420592"/>
    <w:rsid w:val="004319E0"/>
    <w:rsid w:val="0043501F"/>
    <w:rsid w:val="00435043"/>
    <w:rsid w:val="00437E8C"/>
    <w:rsid w:val="00440225"/>
    <w:rsid w:val="0044250B"/>
    <w:rsid w:val="0045582C"/>
    <w:rsid w:val="00455CCE"/>
    <w:rsid w:val="00456009"/>
    <w:rsid w:val="00463585"/>
    <w:rsid w:val="004702A7"/>
    <w:rsid w:val="0047207A"/>
    <w:rsid w:val="004726BC"/>
    <w:rsid w:val="00474105"/>
    <w:rsid w:val="00480E6E"/>
    <w:rsid w:val="00485885"/>
    <w:rsid w:val="00485AE9"/>
    <w:rsid w:val="00486277"/>
    <w:rsid w:val="00494CF6"/>
    <w:rsid w:val="00494E82"/>
    <w:rsid w:val="00495F8D"/>
    <w:rsid w:val="004A1FAE"/>
    <w:rsid w:val="004A32FF"/>
    <w:rsid w:val="004B06EB"/>
    <w:rsid w:val="004B4E3C"/>
    <w:rsid w:val="004B6AD0"/>
    <w:rsid w:val="004C2D5D"/>
    <w:rsid w:val="004C33E1"/>
    <w:rsid w:val="004C3641"/>
    <w:rsid w:val="004D0170"/>
    <w:rsid w:val="004D0A88"/>
    <w:rsid w:val="004E01EB"/>
    <w:rsid w:val="004E2794"/>
    <w:rsid w:val="00510392"/>
    <w:rsid w:val="00513E2A"/>
    <w:rsid w:val="0052061C"/>
    <w:rsid w:val="00562F05"/>
    <w:rsid w:val="00566A35"/>
    <w:rsid w:val="0056701E"/>
    <w:rsid w:val="005740D7"/>
    <w:rsid w:val="005A094A"/>
    <w:rsid w:val="005A0F26"/>
    <w:rsid w:val="005A1B10"/>
    <w:rsid w:val="005A410C"/>
    <w:rsid w:val="005A6850"/>
    <w:rsid w:val="005A7F03"/>
    <w:rsid w:val="005B1B1B"/>
    <w:rsid w:val="005B5E09"/>
    <w:rsid w:val="005C1DCC"/>
    <w:rsid w:val="005C5932"/>
    <w:rsid w:val="005D017E"/>
    <w:rsid w:val="005D3CA7"/>
    <w:rsid w:val="005D4CC1"/>
    <w:rsid w:val="005F1D0C"/>
    <w:rsid w:val="005F4B91"/>
    <w:rsid w:val="005F55D2"/>
    <w:rsid w:val="005F7C91"/>
    <w:rsid w:val="00603018"/>
    <w:rsid w:val="0062312F"/>
    <w:rsid w:val="00625F2C"/>
    <w:rsid w:val="006336E7"/>
    <w:rsid w:val="006618E9"/>
    <w:rsid w:val="00664194"/>
    <w:rsid w:val="0068194B"/>
    <w:rsid w:val="00684F2B"/>
    <w:rsid w:val="00687D58"/>
    <w:rsid w:val="00690178"/>
    <w:rsid w:val="00692703"/>
    <w:rsid w:val="006A1962"/>
    <w:rsid w:val="006B5D48"/>
    <w:rsid w:val="006B7D7B"/>
    <w:rsid w:val="006C1A5E"/>
    <w:rsid w:val="006E10E4"/>
    <w:rsid w:val="006E1507"/>
    <w:rsid w:val="006E3E7F"/>
    <w:rsid w:val="00712D8B"/>
    <w:rsid w:val="007273B7"/>
    <w:rsid w:val="00733E0A"/>
    <w:rsid w:val="00734494"/>
    <w:rsid w:val="0074403D"/>
    <w:rsid w:val="00746D44"/>
    <w:rsid w:val="007538DC"/>
    <w:rsid w:val="00757803"/>
    <w:rsid w:val="00764581"/>
    <w:rsid w:val="00770C5B"/>
    <w:rsid w:val="0079206B"/>
    <w:rsid w:val="00796076"/>
    <w:rsid w:val="007978FF"/>
    <w:rsid w:val="007C0566"/>
    <w:rsid w:val="007C606B"/>
    <w:rsid w:val="007D0A02"/>
    <w:rsid w:val="007D7B36"/>
    <w:rsid w:val="007E556F"/>
    <w:rsid w:val="007E6A61"/>
    <w:rsid w:val="007F4F87"/>
    <w:rsid w:val="00801140"/>
    <w:rsid w:val="00803404"/>
    <w:rsid w:val="00811B28"/>
    <w:rsid w:val="00834955"/>
    <w:rsid w:val="008421A8"/>
    <w:rsid w:val="00855B59"/>
    <w:rsid w:val="00860461"/>
    <w:rsid w:val="0086487C"/>
    <w:rsid w:val="00870B20"/>
    <w:rsid w:val="008829F8"/>
    <w:rsid w:val="00884CEC"/>
    <w:rsid w:val="00885897"/>
    <w:rsid w:val="00895BFC"/>
    <w:rsid w:val="008A6538"/>
    <w:rsid w:val="008C7056"/>
    <w:rsid w:val="008D5486"/>
    <w:rsid w:val="008E36ED"/>
    <w:rsid w:val="008F3B14"/>
    <w:rsid w:val="00901899"/>
    <w:rsid w:val="0090344B"/>
    <w:rsid w:val="00905715"/>
    <w:rsid w:val="0091321E"/>
    <w:rsid w:val="00913946"/>
    <w:rsid w:val="0092726B"/>
    <w:rsid w:val="009360BD"/>
    <w:rsid w:val="009361BA"/>
    <w:rsid w:val="00944F78"/>
    <w:rsid w:val="009510E7"/>
    <w:rsid w:val="00952C89"/>
    <w:rsid w:val="009571D8"/>
    <w:rsid w:val="009650EA"/>
    <w:rsid w:val="00973FB7"/>
    <w:rsid w:val="0097790C"/>
    <w:rsid w:val="0098506E"/>
    <w:rsid w:val="009A44CE"/>
    <w:rsid w:val="009B04DA"/>
    <w:rsid w:val="009B6328"/>
    <w:rsid w:val="009C4DFC"/>
    <w:rsid w:val="009D44F8"/>
    <w:rsid w:val="009E2375"/>
    <w:rsid w:val="009E3160"/>
    <w:rsid w:val="009F220C"/>
    <w:rsid w:val="009F3B05"/>
    <w:rsid w:val="009F4931"/>
    <w:rsid w:val="009F7949"/>
    <w:rsid w:val="00A14534"/>
    <w:rsid w:val="00A16DAA"/>
    <w:rsid w:val="00A24162"/>
    <w:rsid w:val="00A24928"/>
    <w:rsid w:val="00A25023"/>
    <w:rsid w:val="00A270EA"/>
    <w:rsid w:val="00A34BA2"/>
    <w:rsid w:val="00A36F27"/>
    <w:rsid w:val="00A42E32"/>
    <w:rsid w:val="00A46E63"/>
    <w:rsid w:val="00A51DC5"/>
    <w:rsid w:val="00A53DE1"/>
    <w:rsid w:val="00A5447D"/>
    <w:rsid w:val="00A615E1"/>
    <w:rsid w:val="00A67DBF"/>
    <w:rsid w:val="00A70B77"/>
    <w:rsid w:val="00A755E8"/>
    <w:rsid w:val="00A8738D"/>
    <w:rsid w:val="00A93A5D"/>
    <w:rsid w:val="00AA40B2"/>
    <w:rsid w:val="00AB2F0B"/>
    <w:rsid w:val="00AB32F8"/>
    <w:rsid w:val="00AB610B"/>
    <w:rsid w:val="00AD360E"/>
    <w:rsid w:val="00AD40FB"/>
    <w:rsid w:val="00AD782D"/>
    <w:rsid w:val="00AE7650"/>
    <w:rsid w:val="00AE7777"/>
    <w:rsid w:val="00AF0CDD"/>
    <w:rsid w:val="00B10082"/>
    <w:rsid w:val="00B10EBE"/>
    <w:rsid w:val="00B236F1"/>
    <w:rsid w:val="00B50F99"/>
    <w:rsid w:val="00B51D1B"/>
    <w:rsid w:val="00B540F4"/>
    <w:rsid w:val="00B60FD0"/>
    <w:rsid w:val="00B622DF"/>
    <w:rsid w:val="00B6332A"/>
    <w:rsid w:val="00B80111"/>
    <w:rsid w:val="00B810F2"/>
    <w:rsid w:val="00B81760"/>
    <w:rsid w:val="00B8494C"/>
    <w:rsid w:val="00B9484E"/>
    <w:rsid w:val="00BA1546"/>
    <w:rsid w:val="00BA237C"/>
    <w:rsid w:val="00BB4E51"/>
    <w:rsid w:val="00BB73BF"/>
    <w:rsid w:val="00BD431F"/>
    <w:rsid w:val="00BE423E"/>
    <w:rsid w:val="00BF61AC"/>
    <w:rsid w:val="00C04C78"/>
    <w:rsid w:val="00C21F32"/>
    <w:rsid w:val="00C224C3"/>
    <w:rsid w:val="00C43279"/>
    <w:rsid w:val="00C47FA6"/>
    <w:rsid w:val="00C57FC6"/>
    <w:rsid w:val="00C6582F"/>
    <w:rsid w:val="00C66A7D"/>
    <w:rsid w:val="00C779DA"/>
    <w:rsid w:val="00C814F7"/>
    <w:rsid w:val="00CA0ABF"/>
    <w:rsid w:val="00CA14C3"/>
    <w:rsid w:val="00CA43FB"/>
    <w:rsid w:val="00CA4B4D"/>
    <w:rsid w:val="00CB35C3"/>
    <w:rsid w:val="00CD323D"/>
    <w:rsid w:val="00CD3331"/>
    <w:rsid w:val="00CE4030"/>
    <w:rsid w:val="00CE64B3"/>
    <w:rsid w:val="00CF1A49"/>
    <w:rsid w:val="00D0630C"/>
    <w:rsid w:val="00D243A9"/>
    <w:rsid w:val="00D305E5"/>
    <w:rsid w:val="00D37CD3"/>
    <w:rsid w:val="00D46534"/>
    <w:rsid w:val="00D66A52"/>
    <w:rsid w:val="00D66EFA"/>
    <w:rsid w:val="00D718B3"/>
    <w:rsid w:val="00D71C4C"/>
    <w:rsid w:val="00D72A2D"/>
    <w:rsid w:val="00D80263"/>
    <w:rsid w:val="00D9521A"/>
    <w:rsid w:val="00DA3914"/>
    <w:rsid w:val="00DA59AA"/>
    <w:rsid w:val="00DB6915"/>
    <w:rsid w:val="00DB7E1E"/>
    <w:rsid w:val="00DC1B78"/>
    <w:rsid w:val="00DC2A2F"/>
    <w:rsid w:val="00DC600B"/>
    <w:rsid w:val="00DD3879"/>
    <w:rsid w:val="00DE0FAA"/>
    <w:rsid w:val="00DE136D"/>
    <w:rsid w:val="00DE6534"/>
    <w:rsid w:val="00DF4D6C"/>
    <w:rsid w:val="00DF581E"/>
    <w:rsid w:val="00E01923"/>
    <w:rsid w:val="00E14498"/>
    <w:rsid w:val="00E14F6B"/>
    <w:rsid w:val="00E2397A"/>
    <w:rsid w:val="00E254DB"/>
    <w:rsid w:val="00E300FC"/>
    <w:rsid w:val="00E362DB"/>
    <w:rsid w:val="00E5632B"/>
    <w:rsid w:val="00E617A8"/>
    <w:rsid w:val="00E70240"/>
    <w:rsid w:val="00E71E6B"/>
    <w:rsid w:val="00E81CC5"/>
    <w:rsid w:val="00E82A9F"/>
    <w:rsid w:val="00E85A87"/>
    <w:rsid w:val="00E85B4A"/>
    <w:rsid w:val="00E9528E"/>
    <w:rsid w:val="00EA5099"/>
    <w:rsid w:val="00EA57F5"/>
    <w:rsid w:val="00EB21D2"/>
    <w:rsid w:val="00EC1351"/>
    <w:rsid w:val="00EC4CBF"/>
    <w:rsid w:val="00ED0A37"/>
    <w:rsid w:val="00EE2CA8"/>
    <w:rsid w:val="00EE55D9"/>
    <w:rsid w:val="00EF17E8"/>
    <w:rsid w:val="00EF51D9"/>
    <w:rsid w:val="00F130DD"/>
    <w:rsid w:val="00F24884"/>
    <w:rsid w:val="00F4038E"/>
    <w:rsid w:val="00F45DA4"/>
    <w:rsid w:val="00F476C4"/>
    <w:rsid w:val="00F51071"/>
    <w:rsid w:val="00F61DF9"/>
    <w:rsid w:val="00F7026E"/>
    <w:rsid w:val="00F81960"/>
    <w:rsid w:val="00F8769D"/>
    <w:rsid w:val="00F9350C"/>
    <w:rsid w:val="00F94EB5"/>
    <w:rsid w:val="00F95B6C"/>
    <w:rsid w:val="00F9624D"/>
    <w:rsid w:val="00FB31C1"/>
    <w:rsid w:val="00FB58F2"/>
    <w:rsid w:val="00FC6AEA"/>
    <w:rsid w:val="00FD3D13"/>
    <w:rsid w:val="00FD684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5C310"/>
  <w15:chartTrackingRefBased/>
  <w15:docId w15:val="{BA7C08C8-E1D2-40C4-8236-6819AAE1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F5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710F4182004D338B2BEB138C76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66637-438B-46A3-96C3-630E24DFCE1D}"/>
      </w:docPartPr>
      <w:docPartBody>
        <w:p w:rsidR="00954CFF" w:rsidRDefault="00AF5FB7">
          <w:pPr>
            <w:pStyle w:val="FB710F4182004D338B2BEB138C76206F"/>
          </w:pPr>
          <w:r w:rsidRPr="00CF1A49">
            <w:t>·</w:t>
          </w:r>
        </w:p>
      </w:docPartBody>
    </w:docPart>
    <w:docPart>
      <w:docPartPr>
        <w:name w:val="2DF94DA264BE4F0E987DC7866EEB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9B40-0746-4216-BB60-AC55014EF6B1}"/>
      </w:docPartPr>
      <w:docPartBody>
        <w:p w:rsidR="00954CFF" w:rsidRDefault="00AF5FB7">
          <w:pPr>
            <w:pStyle w:val="2DF94DA264BE4F0E987DC7866EEB543F"/>
          </w:pPr>
          <w:r w:rsidRPr="00CF1A49">
            <w:t>Experience</w:t>
          </w:r>
        </w:p>
      </w:docPartBody>
    </w:docPart>
    <w:docPart>
      <w:docPartPr>
        <w:name w:val="67444577E20B4C5BBFBE63359969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BCBDB-6478-470C-8F38-DF682340F107}"/>
      </w:docPartPr>
      <w:docPartBody>
        <w:p w:rsidR="00954CFF" w:rsidRDefault="00AF5FB7">
          <w:pPr>
            <w:pStyle w:val="67444577E20B4C5BBFBE63359969056D"/>
          </w:pPr>
          <w:r w:rsidRPr="00CF1A49">
            <w:t>Education</w:t>
          </w:r>
        </w:p>
      </w:docPartBody>
    </w:docPart>
    <w:docPart>
      <w:docPartPr>
        <w:name w:val="C87B75A8A37042889D7858FFAEC4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26015-B330-4255-8493-8ABDE9B78CCE}"/>
      </w:docPartPr>
      <w:docPartBody>
        <w:p w:rsidR="00DF72D3" w:rsidRDefault="00C52F39" w:rsidP="00C52F39">
          <w:pPr>
            <w:pStyle w:val="C87B75A8A37042889D7858FFAEC4C69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9F"/>
    <w:rsid w:val="00082C36"/>
    <w:rsid w:val="00103AA9"/>
    <w:rsid w:val="001219D5"/>
    <w:rsid w:val="004702A7"/>
    <w:rsid w:val="005960FF"/>
    <w:rsid w:val="006055AB"/>
    <w:rsid w:val="006179FB"/>
    <w:rsid w:val="006D538D"/>
    <w:rsid w:val="00815395"/>
    <w:rsid w:val="00817516"/>
    <w:rsid w:val="00855875"/>
    <w:rsid w:val="00954CFF"/>
    <w:rsid w:val="00967C9F"/>
    <w:rsid w:val="00AF5FB7"/>
    <w:rsid w:val="00B709DD"/>
    <w:rsid w:val="00B810F2"/>
    <w:rsid w:val="00BA2513"/>
    <w:rsid w:val="00BE245A"/>
    <w:rsid w:val="00C52F39"/>
    <w:rsid w:val="00C87376"/>
    <w:rsid w:val="00CA43FB"/>
    <w:rsid w:val="00D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B710F4182004D338B2BEB138C76206F">
    <w:name w:val="FB710F4182004D338B2BEB138C76206F"/>
  </w:style>
  <w:style w:type="paragraph" w:customStyle="1" w:styleId="2DF94DA264BE4F0E987DC7866EEB543F">
    <w:name w:val="2DF94DA264BE4F0E987DC7866EEB543F"/>
  </w:style>
  <w:style w:type="character" w:styleId="SubtleReference">
    <w:name w:val="Subtle Reference"/>
    <w:basedOn w:val="DefaultParagraphFont"/>
    <w:uiPriority w:val="10"/>
    <w:qFormat/>
    <w:rsid w:val="00967C9F"/>
    <w:rPr>
      <w:b/>
      <w:caps w:val="0"/>
      <w:smallCaps/>
      <w:color w:val="595959" w:themeColor="text1" w:themeTint="A6"/>
    </w:rPr>
  </w:style>
  <w:style w:type="paragraph" w:customStyle="1" w:styleId="67444577E20B4C5BBFBE63359969056D">
    <w:name w:val="67444577E20B4C5BBFBE63359969056D"/>
  </w:style>
  <w:style w:type="paragraph" w:customStyle="1" w:styleId="C87B75A8A37042889D7858FFAEC4C69B">
    <w:name w:val="C87B75A8A37042889D7858FFAEC4C69B"/>
    <w:rsid w:val="00C52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B4EB-E2BA-443F-BDD0-BDB8654E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38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16</cp:revision>
  <cp:lastPrinted>2022-04-06T21:39:00Z</cp:lastPrinted>
  <dcterms:created xsi:type="dcterms:W3CDTF">2024-06-07T22:25:00Z</dcterms:created>
  <dcterms:modified xsi:type="dcterms:W3CDTF">2024-06-18T17:37:00Z</dcterms:modified>
  <cp:category/>
</cp:coreProperties>
</file>